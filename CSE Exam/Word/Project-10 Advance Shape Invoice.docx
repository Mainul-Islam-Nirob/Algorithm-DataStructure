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752"/>
        <w:tblW w:w="10617" w:type="dxa"/>
        <w:tblLook w:val="04A0" w:firstRow="1" w:lastRow="0" w:firstColumn="1" w:lastColumn="0" w:noHBand="0" w:noVBand="1"/>
        <w:tblDescription w:val="Layout table"/>
      </w:tblPr>
      <w:tblGrid>
        <w:gridCol w:w="3539"/>
        <w:gridCol w:w="3539"/>
        <w:gridCol w:w="3539"/>
      </w:tblGrid>
      <w:tr w:rsidR="00A340F2" w14:paraId="5F8DBD97" w14:textId="77777777" w:rsidTr="001A78DD">
        <w:trPr>
          <w:trHeight w:val="1080"/>
        </w:trPr>
        <w:tc>
          <w:tcPr>
            <w:tcW w:w="3539" w:type="dxa"/>
            <w:hideMark/>
          </w:tcPr>
          <w:p w14:paraId="0F986B54" w14:textId="2FC492E4" w:rsidR="00A340F2" w:rsidRPr="001A78DD" w:rsidRDefault="00A340F2" w:rsidP="00A340F2">
            <w:pPr>
              <w:rPr>
                <w:color w:val="FFFFFF" w:themeColor="background1"/>
              </w:rPr>
            </w:pPr>
            <w:r w:rsidRPr="001A78DD">
              <w:rPr>
                <w:noProof/>
                <w:color w:val="FFFFFF" w:themeColor="background1"/>
                <w:lang w:eastAsia="en-US" w:bidi="bn-BD"/>
              </w:rPr>
              <mc:AlternateContent>
                <mc:Choice Requires="wps">
                  <w:drawing>
                    <wp:inline distT="0" distB="0" distL="0" distR="0" wp14:anchorId="59BD7B16" wp14:editId="0383985A">
                      <wp:extent cx="1910715" cy="559435"/>
                      <wp:effectExtent l="0" t="0" r="3810" b="254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0715" cy="55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DFDFD" w14:textId="77777777" w:rsidR="00A340F2" w:rsidRDefault="00A340F2" w:rsidP="00A340F2">
                                  <w:pPr>
                                    <w:pStyle w:val="Title"/>
                                    <w:rPr>
                                      <w:rFonts w:ascii="Franklin Gothic Book" w:hAnsi="Franklin Gothic Book"/>
                                      <w:sz w:val="52"/>
                                      <w:szCs w:val="52"/>
                                    </w:rPr>
                                  </w:pPr>
                                  <w:r w:rsidRPr="001A78DD">
                                    <w:rPr>
                                      <w:rFonts w:ascii="Franklin Gothic Book" w:hAnsi="Franklin Gothic Book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INVOICe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BD7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150.45pt;height: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" filled="f" stroked="f" strokeweight=".5pt">
                      <v:textbox>
                        <w:txbxContent>
                          <w:p w14:paraId="4A7DFDFD" w14:textId="77777777" w:rsidR="00A340F2" w:rsidRDefault="00A340F2" w:rsidP="00A340F2">
                            <w:pPr>
                              <w:pStyle w:val="Title"/>
                              <w:rPr>
                                <w:rFonts w:ascii="Franklin Gothic Book" w:hAnsi="Franklin Gothic Book"/>
                                <w:sz w:val="52"/>
                                <w:szCs w:val="52"/>
                              </w:rPr>
                            </w:pPr>
                            <w:r w:rsidRPr="001A78DD">
                              <w:rPr>
                                <w:rFonts w:ascii="Franklin Gothic Book" w:hAnsi="Franklin Gothic Book"/>
                                <w:color w:val="FFFFFF" w:themeColor="background1"/>
                                <w:sz w:val="52"/>
                                <w:szCs w:val="52"/>
                              </w:rPr>
                              <w:t>INVOICe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</w:tcPr>
          <w:p w14:paraId="655A39EC" w14:textId="77777777" w:rsidR="00A340F2" w:rsidRDefault="00A340F2" w:rsidP="00A340F2">
            <w:pPr>
              <w:jc w:val="center"/>
            </w:pPr>
          </w:p>
        </w:tc>
        <w:tc>
          <w:tcPr>
            <w:tcW w:w="3539" w:type="dxa"/>
            <w:hideMark/>
          </w:tcPr>
          <w:p w14:paraId="516D0CB8" w14:textId="77777777" w:rsidR="00A340F2" w:rsidRDefault="00A340F2" w:rsidP="00A340F2">
            <w:r>
              <w:rPr>
                <w:noProof/>
                <w:lang w:eastAsia="en-US" w:bidi="bn-BD"/>
              </w:rPr>
              <w:drawing>
                <wp:inline distT="0" distB="0" distL="0" distR="0" wp14:anchorId="77F3D4D1" wp14:editId="2C87E905">
                  <wp:extent cx="1214120" cy="520065"/>
                  <wp:effectExtent l="0" t="0" r="0" b="0"/>
                  <wp:docPr id="1" name="Graphic 1" descr="logo-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289B60F" w14:textId="77777777" w:rsidTr="00A340F2">
        <w:trPr>
          <w:trHeight w:val="1364"/>
        </w:trPr>
        <w:tc>
          <w:tcPr>
            <w:tcW w:w="3539" w:type="dxa"/>
            <w:hideMark/>
          </w:tcPr>
          <w:p w14:paraId="5BAF4663" w14:textId="3E69EC50" w:rsidR="00A340F2" w:rsidRPr="001A78DD" w:rsidRDefault="00A340F2" w:rsidP="00A340F2">
            <w:pPr>
              <w:rPr>
                <w:rFonts w:ascii="Franklin Gothic Demi" w:hAnsi="Franklin Gothic Demi"/>
                <w:color w:val="FFFFFF" w:themeColor="background1"/>
                <w:sz w:val="32"/>
                <w:szCs w:val="32"/>
              </w:rPr>
            </w:pPr>
            <w:r w:rsidRPr="001A78DD">
              <w:rPr>
                <w:rFonts w:ascii="Franklin Gothic Demi" w:hAnsi="Franklin Gothic Demi"/>
                <w:color w:val="FFFFFF" w:themeColor="background1"/>
                <w:sz w:val="32"/>
                <w:szCs w:val="32"/>
              </w:rPr>
              <w:t>DATE</w:t>
            </w:r>
          </w:p>
          <w:p w14:paraId="6E2C1975" w14:textId="25A7B556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32"/>
                <w:szCs w:val="32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32"/>
                <w:szCs w:val="32"/>
              </w:rPr>
              <w:t>4</w:t>
            </w: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32"/>
                <w:szCs w:val="32"/>
                <w:vertAlign w:val="superscript"/>
              </w:rPr>
              <w:t>th</w:t>
            </w: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32"/>
                <w:szCs w:val="32"/>
              </w:rPr>
              <w:t xml:space="preserve"> May 2017</w:t>
            </w:r>
          </w:p>
        </w:tc>
        <w:tc>
          <w:tcPr>
            <w:tcW w:w="3539" w:type="dxa"/>
            <w:hideMark/>
          </w:tcPr>
          <w:p w14:paraId="2CD98103" w14:textId="77777777" w:rsidR="00A340F2" w:rsidRPr="001A78DD" w:rsidRDefault="00A340F2" w:rsidP="00A340F2">
            <w:pPr>
              <w:rPr>
                <w:rFonts w:ascii="Franklin Gothic Demi" w:hAnsi="Franklin Gothic Demi"/>
                <w:color w:val="FFFFFF" w:themeColor="background1"/>
                <w:sz w:val="32"/>
                <w:szCs w:val="32"/>
              </w:rPr>
            </w:pPr>
            <w:r w:rsidRPr="001A78DD">
              <w:rPr>
                <w:rFonts w:ascii="Franklin Gothic Demi" w:hAnsi="Franklin Gothic Demi"/>
                <w:color w:val="FFFFFF" w:themeColor="background1"/>
                <w:sz w:val="32"/>
                <w:szCs w:val="32"/>
              </w:rPr>
              <w:t>INVOICE NO</w:t>
            </w:r>
          </w:p>
          <w:p w14:paraId="2F370BF5" w14:textId="027C962C" w:rsidR="00A340F2" w:rsidRPr="00EC16CD" w:rsidRDefault="00A340F2" w:rsidP="00A340F2">
            <w:pPr>
              <w:rPr>
                <w:color w:val="000000" w:themeColor="text1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32"/>
                <w:szCs w:val="32"/>
              </w:rPr>
              <w:t>00000</w:t>
            </w:r>
            <w:bookmarkStart w:id="0" w:name="_GoBack"/>
            <w:bookmarkEnd w:id="0"/>
            <w:r w:rsidRPr="001A78DD">
              <w:rPr>
                <w:rFonts w:ascii="Microsoft Sans Serif" w:hAnsi="Microsoft Sans Serif" w:cs="Microsoft Sans Serif"/>
                <w:color w:val="FFFFFF" w:themeColor="background1"/>
                <w:sz w:val="32"/>
                <w:szCs w:val="32"/>
              </w:rPr>
              <w:t>0000000</w:t>
            </w:r>
          </w:p>
        </w:tc>
        <w:tc>
          <w:tcPr>
            <w:tcW w:w="3539" w:type="dxa"/>
            <w:hideMark/>
          </w:tcPr>
          <w:p w14:paraId="6DD294DC" w14:textId="77777777" w:rsidR="00A340F2" w:rsidRPr="001A78DD" w:rsidRDefault="00A340F2" w:rsidP="00A340F2">
            <w:pPr>
              <w:rPr>
                <w:rFonts w:ascii="Franklin Gothic Demi" w:hAnsi="Franklin Gothic Demi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Franklin Gothic Demi" w:hAnsi="Franklin Gothic Demi"/>
                <w:color w:val="FFFFFF" w:themeColor="background1"/>
                <w:sz w:val="24"/>
                <w:szCs w:val="24"/>
              </w:rPr>
              <w:t>YOUR COMPANY</w:t>
            </w:r>
          </w:p>
          <w:p w14:paraId="42A5BA7A" w14:textId="77777777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Street Address</w:t>
            </w:r>
          </w:p>
          <w:p w14:paraId="6AEFAC37" w14:textId="776D3D6F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City, ST ZIP Code</w:t>
            </w:r>
          </w:p>
          <w:p w14:paraId="07AEA847" w14:textId="3947FCBA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Phone</w:t>
            </w:r>
          </w:p>
          <w:p w14:paraId="527A6DA7" w14:textId="77777777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Fax</w:t>
            </w:r>
          </w:p>
          <w:p w14:paraId="3DCD92E8" w14:textId="77777777" w:rsidR="00A340F2" w:rsidRPr="00EC16CD" w:rsidRDefault="00A340F2" w:rsidP="00A340F2">
            <w:pPr>
              <w:rPr>
                <w:color w:val="000000" w:themeColor="text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A340F2" w14:paraId="3C6F643D" w14:textId="77777777" w:rsidTr="00A340F2">
        <w:trPr>
          <w:trHeight w:val="2215"/>
        </w:trPr>
        <w:tc>
          <w:tcPr>
            <w:tcW w:w="3539" w:type="dxa"/>
            <w:hideMark/>
          </w:tcPr>
          <w:p w14:paraId="481A26E1" w14:textId="77777777" w:rsidR="00A340F2" w:rsidRPr="001A78DD" w:rsidRDefault="00A340F2" w:rsidP="00A340F2">
            <w:pPr>
              <w:rPr>
                <w:rFonts w:ascii="Franklin Gothic Demi" w:hAnsi="Franklin Gothic Demi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Franklin Gothic Demi" w:hAnsi="Franklin Gothic Demi"/>
                <w:color w:val="FFFFFF" w:themeColor="background1"/>
                <w:sz w:val="24"/>
                <w:szCs w:val="24"/>
              </w:rPr>
              <w:t>INVOICE TO</w:t>
            </w:r>
          </w:p>
          <w:p w14:paraId="2E525FE1" w14:textId="77777777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Street Address</w:t>
            </w:r>
          </w:p>
          <w:p w14:paraId="293501EC" w14:textId="77777777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City, ST ZIP Code</w:t>
            </w:r>
          </w:p>
          <w:p w14:paraId="719783A3" w14:textId="77777777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Phone</w:t>
            </w:r>
          </w:p>
          <w:p w14:paraId="5CA1FA4D" w14:textId="77777777" w:rsidR="00A340F2" w:rsidRPr="001A78DD" w:rsidRDefault="00A340F2" w:rsidP="00A340F2">
            <w:pPr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Fax</w:t>
            </w:r>
          </w:p>
          <w:p w14:paraId="4D0C4000" w14:textId="77777777" w:rsidR="00A340F2" w:rsidRDefault="00A340F2" w:rsidP="00A340F2">
            <w:pPr>
              <w:rPr>
                <w:sz w:val="24"/>
                <w:szCs w:val="24"/>
              </w:rPr>
            </w:pPr>
            <w:r w:rsidRPr="001A78DD">
              <w:rPr>
                <w:rFonts w:ascii="Microsoft Sans Serif" w:hAnsi="Microsoft Sans Serif" w:cs="Microsoft Sans Serif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3539" w:type="dxa"/>
          </w:tcPr>
          <w:p w14:paraId="6A002CA5" w14:textId="29E4A99B" w:rsidR="00A340F2" w:rsidRDefault="00A340F2" w:rsidP="00A340F2">
            <w:pPr>
              <w:jc w:val="center"/>
            </w:pPr>
          </w:p>
        </w:tc>
        <w:tc>
          <w:tcPr>
            <w:tcW w:w="3539" w:type="dxa"/>
          </w:tcPr>
          <w:p w14:paraId="23BD9E52" w14:textId="77777777" w:rsidR="00A340F2" w:rsidRDefault="00A340F2" w:rsidP="00A340F2">
            <w:pPr>
              <w:jc w:val="center"/>
            </w:pPr>
          </w:p>
        </w:tc>
      </w:tr>
    </w:tbl>
    <w:p w14:paraId="186557B2" w14:textId="2DE45E03" w:rsidR="00A340F2" w:rsidRDefault="001A78DD" w:rsidP="00A340F2">
      <w:pPr>
        <w:rPr>
          <w:noProof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BCF12E" wp14:editId="38BB97E8">
                <wp:simplePos x="0" y="0"/>
                <wp:positionH relativeFrom="column">
                  <wp:posOffset>-576993</wp:posOffset>
                </wp:positionH>
                <wp:positionV relativeFrom="page">
                  <wp:posOffset>-163033</wp:posOffset>
                </wp:positionV>
                <wp:extent cx="7818105" cy="4162425"/>
                <wp:effectExtent l="0" t="0" r="0" b="9525"/>
                <wp:wrapNone/>
                <wp:docPr id="2" name="Freeform: Shape 2" descr="shape with green and blue gradi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05" cy="4162425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C00000"/>
                            </a:gs>
                          </a:gsLst>
                          <a:lin ang="192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6EB1" w14:textId="77777777" w:rsidR="00A340F2" w:rsidRPr="001A78DD" w:rsidRDefault="00A340F2" w:rsidP="00A340F2">
                            <w:pPr>
                              <w:rPr>
                                <w:color w:val="000000" w:themeColor="text1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3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F12E" id="Freeform: Shape 2" o:spid="_x0000_s1027" alt="shape with green and blue gradient" style="position:absolute;margin-left:-45.45pt;margin-top:-12.85pt;width:615.6pt;height:32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" adj="-11796480,,5400" path="m,l7738110,r,1896461l,2906395,,xe" fillcolor="#0070c0" stroked="f" strokeweight="2pt">
                <v:fill color2="#c00000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818105,0;7818105,2716037;0,4162425;0,0" o:connectangles="0,0,0,0,0" textboxrect="0,0,7738110,2906395"/>
                <v:textbox>
                  <w:txbxContent>
                    <w:p w14:paraId="4C716EB1" w14:textId="77777777" w:rsidR="00A340F2" w:rsidRPr="001A78DD" w:rsidRDefault="00A340F2" w:rsidP="00A340F2">
                      <w:pPr>
                        <w:rPr>
                          <w:color w:val="000000" w:themeColor="text1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3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SalesInfo"/>
        <w:tblpPr w:leftFromText="180" w:rightFromText="180" w:topFromText="60" w:bottomFromText="20" w:vertAnchor="text" w:horzAnchor="margin" w:tblpY="83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Layout table"/>
      </w:tblPr>
      <w:tblGrid>
        <w:gridCol w:w="2546"/>
        <w:gridCol w:w="2815"/>
        <w:gridCol w:w="3176"/>
        <w:gridCol w:w="1971"/>
      </w:tblGrid>
      <w:tr w:rsidR="00A340F2" w14:paraId="192F3432" w14:textId="77777777" w:rsidTr="00316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2092" w:type="dxa"/>
            <w:shd w:val="clear" w:color="auto" w:fill="auto"/>
            <w:hideMark/>
          </w:tcPr>
          <w:p w14:paraId="02E211D9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SALESPERSON</w:t>
            </w:r>
          </w:p>
        </w:tc>
        <w:tc>
          <w:tcPr>
            <w:tcW w:w="2313" w:type="dxa"/>
            <w:shd w:val="clear" w:color="auto" w:fill="auto"/>
            <w:hideMark/>
          </w:tcPr>
          <w:p w14:paraId="35D35E91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Job</w:t>
            </w:r>
          </w:p>
        </w:tc>
        <w:tc>
          <w:tcPr>
            <w:tcW w:w="2610" w:type="dxa"/>
            <w:shd w:val="clear" w:color="auto" w:fill="auto"/>
            <w:hideMark/>
          </w:tcPr>
          <w:p w14:paraId="08DFA504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Payment Terms</w:t>
            </w:r>
          </w:p>
        </w:tc>
        <w:tc>
          <w:tcPr>
            <w:tcW w:w="1620" w:type="dxa"/>
            <w:shd w:val="clear" w:color="auto" w:fill="auto"/>
            <w:hideMark/>
          </w:tcPr>
          <w:p w14:paraId="06CA47C0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Due Date</w:t>
            </w:r>
          </w:p>
        </w:tc>
      </w:tr>
      <w:tr w:rsidR="00A340F2" w14:paraId="7828C8CB" w14:textId="77777777" w:rsidTr="00A340F2">
        <w:trPr>
          <w:trHeight w:val="355"/>
        </w:trPr>
        <w:tc>
          <w:tcPr>
            <w:tcW w:w="2092" w:type="dxa"/>
          </w:tcPr>
          <w:p w14:paraId="42F2126B" w14:textId="77777777" w:rsidR="00A340F2" w:rsidRDefault="00A340F2" w:rsidP="00A340F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5BB96BCF" w14:textId="77777777" w:rsidR="00A340F2" w:rsidRDefault="00A340F2" w:rsidP="00A340F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610" w:type="dxa"/>
            <w:hideMark/>
          </w:tcPr>
          <w:p w14:paraId="7369D557" w14:textId="77777777" w:rsidR="00A340F2" w:rsidRDefault="00A340F2" w:rsidP="00A340F2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22"/>
              </w:rPr>
              <w:t>Due on Receipt</w:t>
            </w:r>
          </w:p>
        </w:tc>
        <w:tc>
          <w:tcPr>
            <w:tcW w:w="1620" w:type="dxa"/>
          </w:tcPr>
          <w:p w14:paraId="3E2A4F16" w14:textId="77777777" w:rsidR="00A340F2" w:rsidRDefault="00A340F2" w:rsidP="00A340F2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4FAC10BA" w14:textId="77777777" w:rsidR="00A340F2" w:rsidRDefault="00A340F2" w:rsidP="00A340F2">
      <w:pPr>
        <w:rPr>
          <w:noProof/>
        </w:rPr>
      </w:pPr>
    </w:p>
    <w:tbl>
      <w:tblPr>
        <w:tblStyle w:val="Contenttable"/>
        <w:tblpPr w:leftFromText="180" w:rightFromText="180" w:topFromText="60" w:bottomFromText="20" w:vertAnchor="text" w:horzAnchor="margin" w:tblpY="-47"/>
        <w:tblW w:w="5006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Content table"/>
      </w:tblPr>
      <w:tblGrid>
        <w:gridCol w:w="2412"/>
        <w:gridCol w:w="3618"/>
        <w:gridCol w:w="2302"/>
        <w:gridCol w:w="2193"/>
      </w:tblGrid>
      <w:tr w:rsidR="00A340F2" w14:paraId="174DA3FF" w14:textId="77777777" w:rsidTr="00316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0A8883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Quantity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23D45F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96FEA1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Unit Price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B33039" w14:textId="77777777" w:rsidR="00A340F2" w:rsidRDefault="00A340F2" w:rsidP="00A340F2">
            <w:pPr>
              <w:pStyle w:val="Style1"/>
              <w:framePr w:hSpace="0" w:wrap="auto" w:vAnchor="margin" w:hAnchor="text" w:xAlign="left" w:yAlign="inline"/>
            </w:pPr>
            <w:r>
              <w:t>Line Total</w:t>
            </w:r>
          </w:p>
        </w:tc>
      </w:tr>
    </w:tbl>
    <w:p w14:paraId="18992456" w14:textId="6BAEA01D" w:rsidR="00A340F2" w:rsidRDefault="00A340F2" w:rsidP="00A340F2">
      <w:r>
        <w:rPr>
          <w:noProof/>
        </w:rPr>
        <w:t xml:space="preserve"> </w:t>
      </w:r>
    </w:p>
    <w:tbl>
      <w:tblPr>
        <w:tblStyle w:val="Contenttabl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Content table"/>
      </w:tblPr>
      <w:tblGrid>
        <w:gridCol w:w="2406"/>
        <w:gridCol w:w="3618"/>
        <w:gridCol w:w="2248"/>
        <w:gridCol w:w="2230"/>
      </w:tblGrid>
      <w:tr w:rsidR="00A340F2" w14:paraId="1F5705B4" w14:textId="77777777" w:rsidTr="00316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9" w:type="dxa"/>
            <w:shd w:val="clear" w:color="auto" w:fill="auto"/>
            <w:hideMark/>
          </w:tcPr>
          <w:p w14:paraId="4613C1A5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caps w:val="0"/>
                <w:lang w:eastAsia="ja-JP"/>
              </w:rPr>
              <w:t>Product</w:t>
            </w:r>
          </w:p>
        </w:tc>
        <w:tc>
          <w:tcPr>
            <w:tcW w:w="3621" w:type="dxa"/>
            <w:shd w:val="clear" w:color="auto" w:fill="auto"/>
            <w:hideMark/>
          </w:tcPr>
          <w:p w14:paraId="7EF8BEF0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caps w:val="0"/>
                <w:lang w:eastAsia="ja-JP"/>
              </w:rPr>
              <w:t>Product description</w:t>
            </w:r>
          </w:p>
        </w:tc>
        <w:tc>
          <w:tcPr>
            <w:tcW w:w="2250" w:type="dxa"/>
            <w:shd w:val="clear" w:color="auto" w:fill="auto"/>
            <w:hideMark/>
          </w:tcPr>
          <w:p w14:paraId="27C201E3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  <w:tc>
          <w:tcPr>
            <w:tcW w:w="2232" w:type="dxa"/>
            <w:shd w:val="clear" w:color="auto" w:fill="auto"/>
            <w:hideMark/>
          </w:tcPr>
          <w:p w14:paraId="58CF2F50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</w:tr>
      <w:tr w:rsidR="00A340F2" w14:paraId="42CFFA05" w14:textId="77777777" w:rsidTr="00316D06">
        <w:tc>
          <w:tcPr>
            <w:tcW w:w="2409" w:type="dxa"/>
            <w:shd w:val="clear" w:color="auto" w:fill="auto"/>
            <w:hideMark/>
          </w:tcPr>
          <w:p w14:paraId="6882849C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Product</w:t>
            </w:r>
          </w:p>
        </w:tc>
        <w:tc>
          <w:tcPr>
            <w:tcW w:w="3621" w:type="dxa"/>
            <w:shd w:val="clear" w:color="auto" w:fill="auto"/>
            <w:hideMark/>
          </w:tcPr>
          <w:p w14:paraId="722633AE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product description</w:t>
            </w:r>
          </w:p>
        </w:tc>
        <w:tc>
          <w:tcPr>
            <w:tcW w:w="2250" w:type="dxa"/>
            <w:shd w:val="clear" w:color="auto" w:fill="auto"/>
            <w:hideMark/>
          </w:tcPr>
          <w:p w14:paraId="3E998057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  <w:tc>
          <w:tcPr>
            <w:tcW w:w="2232" w:type="dxa"/>
            <w:shd w:val="clear" w:color="auto" w:fill="auto"/>
            <w:hideMark/>
          </w:tcPr>
          <w:p w14:paraId="21DD5343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</w:tr>
      <w:tr w:rsidR="00A340F2" w14:paraId="03F91CE4" w14:textId="77777777" w:rsidTr="00316D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9" w:type="dxa"/>
            <w:shd w:val="clear" w:color="auto" w:fill="auto"/>
            <w:hideMark/>
          </w:tcPr>
          <w:p w14:paraId="3FB77300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Product</w:t>
            </w:r>
          </w:p>
        </w:tc>
        <w:tc>
          <w:tcPr>
            <w:tcW w:w="3621" w:type="dxa"/>
            <w:shd w:val="clear" w:color="auto" w:fill="auto"/>
            <w:hideMark/>
          </w:tcPr>
          <w:p w14:paraId="7BC39107" w14:textId="0826C816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product description</w:t>
            </w:r>
          </w:p>
        </w:tc>
        <w:tc>
          <w:tcPr>
            <w:tcW w:w="2250" w:type="dxa"/>
            <w:shd w:val="clear" w:color="auto" w:fill="auto"/>
            <w:hideMark/>
          </w:tcPr>
          <w:p w14:paraId="189FA511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  <w:tc>
          <w:tcPr>
            <w:tcW w:w="2232" w:type="dxa"/>
            <w:shd w:val="clear" w:color="auto" w:fill="auto"/>
            <w:hideMark/>
          </w:tcPr>
          <w:p w14:paraId="3F8C49D4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</w:tr>
      <w:tr w:rsidR="00A340F2" w14:paraId="2E0AAC74" w14:textId="77777777" w:rsidTr="00316D06">
        <w:tc>
          <w:tcPr>
            <w:tcW w:w="2409" w:type="dxa"/>
            <w:shd w:val="clear" w:color="auto" w:fill="auto"/>
            <w:hideMark/>
          </w:tcPr>
          <w:p w14:paraId="06D60643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Product</w:t>
            </w:r>
          </w:p>
        </w:tc>
        <w:tc>
          <w:tcPr>
            <w:tcW w:w="3621" w:type="dxa"/>
            <w:shd w:val="clear" w:color="auto" w:fill="auto"/>
            <w:hideMark/>
          </w:tcPr>
          <w:p w14:paraId="5BBAEAFD" w14:textId="0E247C70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product description</w:t>
            </w:r>
          </w:p>
        </w:tc>
        <w:tc>
          <w:tcPr>
            <w:tcW w:w="2250" w:type="dxa"/>
            <w:shd w:val="clear" w:color="auto" w:fill="auto"/>
            <w:hideMark/>
          </w:tcPr>
          <w:p w14:paraId="2CD5E406" w14:textId="2F3579ED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  <w:tc>
          <w:tcPr>
            <w:tcW w:w="2232" w:type="dxa"/>
            <w:shd w:val="clear" w:color="auto" w:fill="auto"/>
            <w:hideMark/>
          </w:tcPr>
          <w:p w14:paraId="2499742D" w14:textId="77777777" w:rsidR="00A340F2" w:rsidRDefault="00A340F2" w:rsidP="00A340F2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</w:tr>
    </w:tbl>
    <w:tbl>
      <w:tblPr>
        <w:tblStyle w:val="TotalTable"/>
        <w:tblpPr w:leftFromText="180" w:rightFromText="180" w:vertAnchor="text" w:horzAnchor="margin" w:tblpY="157"/>
        <w:tblW w:w="5003" w:type="pct"/>
        <w:tblCellMar>
          <w:left w:w="0" w:type="dxa"/>
          <w:right w:w="115" w:type="dxa"/>
        </w:tblCellMar>
        <w:tblLook w:val="01A0" w:firstRow="1" w:lastRow="0" w:firstColumn="1" w:lastColumn="1" w:noHBand="0" w:noVBand="0"/>
        <w:tblDescription w:val="Content table"/>
      </w:tblPr>
      <w:tblGrid>
        <w:gridCol w:w="8280"/>
        <w:gridCol w:w="2233"/>
      </w:tblGrid>
      <w:tr w:rsidR="00A340F2" w14:paraId="465E9DF5" w14:textId="77777777" w:rsidTr="00EC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shd w:val="clear" w:color="auto" w:fill="auto"/>
            <w:hideMark/>
          </w:tcPr>
          <w:p w14:paraId="6A86AA44" w14:textId="470EBA2F" w:rsidR="00A340F2" w:rsidRDefault="00A340F2" w:rsidP="00A340F2">
            <w:pPr>
              <w:rPr>
                <w:sz w:val="24"/>
              </w:rPr>
            </w:pPr>
            <w:r>
              <w:rPr>
                <w:sz w:val="24"/>
              </w:rPr>
              <w:t>Subtotal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3" w:type="dxa"/>
            <w:shd w:val="clear" w:color="auto" w:fill="auto"/>
          </w:tcPr>
          <w:p w14:paraId="4B3EE186" w14:textId="77777777" w:rsidR="00A340F2" w:rsidRDefault="00A340F2" w:rsidP="00A340F2">
            <w:pPr>
              <w:jc w:val="right"/>
            </w:pPr>
          </w:p>
        </w:tc>
      </w:tr>
      <w:tr w:rsidR="00A340F2" w14:paraId="71B0C87F" w14:textId="77777777" w:rsidTr="00EC1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shd w:val="clear" w:color="auto" w:fill="auto"/>
            <w:hideMark/>
          </w:tcPr>
          <w:p w14:paraId="36DE9666" w14:textId="67EDB907" w:rsidR="00A340F2" w:rsidRDefault="00A340F2" w:rsidP="00A340F2">
            <w:pPr>
              <w:rPr>
                <w:sz w:val="24"/>
              </w:rPr>
            </w:pPr>
            <w:r>
              <w:rPr>
                <w:sz w:val="24"/>
              </w:rPr>
              <w:t>Sales Tax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3" w:type="dxa"/>
            <w:shd w:val="clear" w:color="auto" w:fill="auto"/>
          </w:tcPr>
          <w:p w14:paraId="143C8B18" w14:textId="77777777" w:rsidR="00A340F2" w:rsidRDefault="00A340F2" w:rsidP="00A340F2">
            <w:pPr>
              <w:jc w:val="right"/>
            </w:pPr>
          </w:p>
        </w:tc>
      </w:tr>
      <w:tr w:rsidR="00A340F2" w14:paraId="08E0BC06" w14:textId="77777777" w:rsidTr="00EC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shd w:val="clear" w:color="auto" w:fill="auto"/>
            <w:hideMark/>
          </w:tcPr>
          <w:p w14:paraId="2608937E" w14:textId="190BFB5C" w:rsidR="00A340F2" w:rsidRDefault="00A340F2" w:rsidP="00A340F2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3" w:type="dxa"/>
            <w:shd w:val="clear" w:color="auto" w:fill="auto"/>
          </w:tcPr>
          <w:p w14:paraId="320F1D38" w14:textId="77777777" w:rsidR="00A340F2" w:rsidRDefault="00A340F2" w:rsidP="00A340F2">
            <w:pPr>
              <w:jc w:val="right"/>
            </w:pPr>
          </w:p>
        </w:tc>
      </w:tr>
    </w:tbl>
    <w:p w14:paraId="3099DB04" w14:textId="2E4F225A" w:rsidR="00A340F2" w:rsidRDefault="00A340F2" w:rsidP="00A340F2"/>
    <w:p w14:paraId="19740212" w14:textId="0ED39C48" w:rsidR="00A340F2" w:rsidRDefault="00A340F2" w:rsidP="00A340F2"/>
    <w:p w14:paraId="1280294F" w14:textId="39D2E991" w:rsidR="007201A7" w:rsidRPr="00A340F2" w:rsidRDefault="001A78DD" w:rsidP="00A340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05417" wp14:editId="61F398FB">
                <wp:simplePos x="0" y="0"/>
                <wp:positionH relativeFrom="column">
                  <wp:posOffset>1939970</wp:posOffset>
                </wp:positionH>
                <wp:positionV relativeFrom="paragraph">
                  <wp:posOffset>1812969</wp:posOffset>
                </wp:positionV>
                <wp:extent cx="7968615" cy="27133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615" cy="271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7C3C4" w14:textId="77777777" w:rsidR="001A78DD" w:rsidRPr="001A78DD" w:rsidRDefault="001A78DD" w:rsidP="001A78DD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00"/>
                                <w:sz w:val="20"/>
                                <w:szCs w:val="20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8DD">
                              <w:rPr>
                                <w:noProof/>
                                <w:color w:val="FFFF00"/>
                                <w:sz w:val="20"/>
                                <w:szCs w:val="20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Made by</w:t>
                            </w:r>
                          </w:p>
                          <w:p w14:paraId="59D07626" w14:textId="77777777" w:rsidR="001A78DD" w:rsidRPr="001A78DD" w:rsidRDefault="001A78DD" w:rsidP="001A78DD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szCs w:val="22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8D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8D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szCs w:val="22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Md. Mainul Islam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szCs w:val="22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||  </w:t>
                            </w:r>
                            <w:r w:rsidRPr="001A78D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szCs w:val="22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20Eng008</w:t>
                            </w:r>
                          </w:p>
                          <w:p w14:paraId="676619FC" w14:textId="2D516779" w:rsidR="001A78DD" w:rsidRPr="001A78DD" w:rsidRDefault="001A78DD" w:rsidP="001A78DD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szCs w:val="22"/>
                                <w:lang w:bidi="bn-B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05417" id="Text Box 5" o:spid="_x0000_s1028" type="#_x0000_t202" style="position:absolute;margin-left:152.75pt;margin-top:142.75pt;width:627.45pt;height:213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0D37C3C4" w14:textId="77777777" w:rsidR="001A78DD" w:rsidRPr="001A78DD" w:rsidRDefault="001A78DD" w:rsidP="001A78DD">
                      <w:pPr>
                        <w:jc w:val="center"/>
                        <w:rPr>
                          <w:b/>
                          <w:bCs/>
                          <w:noProof/>
                          <w:color w:val="FFFF00"/>
                          <w:sz w:val="20"/>
                          <w:szCs w:val="20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8DD">
                        <w:rPr>
                          <w:noProof/>
                          <w:color w:val="FFFF00"/>
                          <w:sz w:val="20"/>
                          <w:szCs w:val="20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Made by</w:t>
                      </w:r>
                    </w:p>
                    <w:p w14:paraId="59D07626" w14:textId="77777777" w:rsidR="001A78DD" w:rsidRPr="001A78DD" w:rsidRDefault="001A78DD" w:rsidP="001A78DD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  <w:szCs w:val="22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8DD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8DD"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  <w:szCs w:val="22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Md. Mainul Islam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  <w:szCs w:val="22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||  </w:t>
                      </w:r>
                      <w:r w:rsidRPr="001A78DD"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  <w:szCs w:val="22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20Eng008</w:t>
                      </w:r>
                    </w:p>
                    <w:p w14:paraId="676619FC" w14:textId="2D516779" w:rsidR="001A78DD" w:rsidRPr="001A78DD" w:rsidRDefault="001A78DD" w:rsidP="001A78DD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  <w:szCs w:val="22"/>
                          <w:lang w:bidi="bn-B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32363D" wp14:editId="4D7B6FB6">
                <wp:simplePos x="0" y="0"/>
                <wp:positionH relativeFrom="column">
                  <wp:posOffset>-666691</wp:posOffset>
                </wp:positionH>
                <wp:positionV relativeFrom="page">
                  <wp:posOffset>8341523</wp:posOffset>
                </wp:positionV>
                <wp:extent cx="7968615" cy="2713355"/>
                <wp:effectExtent l="0" t="0" r="0" b="0"/>
                <wp:wrapNone/>
                <wp:docPr id="6" name="Freeform: Shape 6" descr="shape with green and blue gradi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8615" cy="2713355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70C0"/>
                            </a:gs>
                            <a:gs pos="100000">
                              <a:srgbClr val="C00000"/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894F0" w14:textId="77777777" w:rsidR="00A340F2" w:rsidRDefault="00A340F2" w:rsidP="00A34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363D" id="Freeform: Shape 6" o:spid="_x0000_s1029" alt="shape with green and blue gradient" style="position:absolute;margin-left:-52.5pt;margin-top:656.8pt;width:627.45pt;height:213.65pt;rotation:18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" adj="-11796480,,5400" path="m,l7738110,r,1896461l,2906395,,xe" fillcolor="#0070c0" stroked="f" strokeweight="2pt">
                <v:fill color2="#c00000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968615,0;7968615,1770500;0,2713355;0,0" o:connectangles="0,0,0,0,0" textboxrect="0,0,7738110,2906395"/>
                <v:textbox>
                  <w:txbxContent>
                    <w:p w14:paraId="28A894F0" w14:textId="77777777" w:rsidR="00A340F2" w:rsidRDefault="00A340F2" w:rsidP="00A340F2"/>
                  </w:txbxContent>
                </v:textbox>
                <w10:wrap anchory="page"/>
              </v:shape>
            </w:pict>
          </mc:Fallback>
        </mc:AlternateContent>
      </w:r>
    </w:p>
    <w:sectPr w:rsidR="007201A7" w:rsidRPr="00A340F2" w:rsidSect="00CE37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64" w:bottom="144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D5248" w14:textId="77777777" w:rsidR="001616BD" w:rsidRDefault="001616BD">
      <w:pPr>
        <w:spacing w:line="240" w:lineRule="auto"/>
      </w:pPr>
      <w:r>
        <w:separator/>
      </w:r>
    </w:p>
    <w:p w14:paraId="4E4A7171" w14:textId="77777777" w:rsidR="001616BD" w:rsidRDefault="001616BD"/>
  </w:endnote>
  <w:endnote w:type="continuationSeparator" w:id="0">
    <w:p w14:paraId="1E623410" w14:textId="77777777" w:rsidR="001616BD" w:rsidRDefault="001616BD">
      <w:pPr>
        <w:spacing w:line="240" w:lineRule="auto"/>
      </w:pPr>
      <w:r>
        <w:continuationSeparator/>
      </w:r>
    </w:p>
    <w:p w14:paraId="387402E9" w14:textId="77777777" w:rsidR="001616BD" w:rsidRDefault="00161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916DB" w14:textId="77777777" w:rsidR="008B5297" w:rsidRDefault="008B5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AFB" w14:textId="77777777" w:rsidR="007201A7" w:rsidRDefault="007201A7">
    <w:pPr>
      <w:pStyle w:val="Footer"/>
    </w:pPr>
  </w:p>
  <w:p w14:paraId="2443DF79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525C4" w14:textId="77777777" w:rsidR="008B5297" w:rsidRDefault="008B5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9CAF" w14:textId="77777777" w:rsidR="001616BD" w:rsidRDefault="001616BD">
      <w:pPr>
        <w:spacing w:line="240" w:lineRule="auto"/>
      </w:pPr>
      <w:r>
        <w:separator/>
      </w:r>
    </w:p>
    <w:p w14:paraId="63B789D6" w14:textId="77777777" w:rsidR="001616BD" w:rsidRDefault="001616BD"/>
  </w:footnote>
  <w:footnote w:type="continuationSeparator" w:id="0">
    <w:p w14:paraId="2CD77048" w14:textId="77777777" w:rsidR="001616BD" w:rsidRDefault="001616BD">
      <w:pPr>
        <w:spacing w:line="240" w:lineRule="auto"/>
      </w:pPr>
      <w:r>
        <w:continuationSeparator/>
      </w:r>
    </w:p>
    <w:p w14:paraId="5FFB3FFD" w14:textId="77777777" w:rsidR="001616BD" w:rsidRDefault="001616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DADBB" w14:textId="77777777" w:rsidR="008B5297" w:rsidRDefault="008B5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05060" w14:textId="77777777" w:rsidR="007201A7" w:rsidRDefault="007201A7"/>
  <w:p w14:paraId="2A782F0B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73DF" w14:textId="77777777" w:rsidR="008B5297" w:rsidRDefault="008B5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74"/>
    <w:rsid w:val="000A6E91"/>
    <w:rsid w:val="001616BD"/>
    <w:rsid w:val="001A035C"/>
    <w:rsid w:val="001A11C9"/>
    <w:rsid w:val="001A78DD"/>
    <w:rsid w:val="002400DD"/>
    <w:rsid w:val="002450DA"/>
    <w:rsid w:val="00263E3B"/>
    <w:rsid w:val="00316D06"/>
    <w:rsid w:val="00364E74"/>
    <w:rsid w:val="003D23A0"/>
    <w:rsid w:val="004870D2"/>
    <w:rsid w:val="005E394D"/>
    <w:rsid w:val="006B4542"/>
    <w:rsid w:val="007201A7"/>
    <w:rsid w:val="0089202B"/>
    <w:rsid w:val="008B5297"/>
    <w:rsid w:val="00A340F2"/>
    <w:rsid w:val="00B66C63"/>
    <w:rsid w:val="00C27825"/>
    <w:rsid w:val="00CE3710"/>
    <w:rsid w:val="00D73210"/>
    <w:rsid w:val="00EC16CD"/>
    <w:rsid w:val="00F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9A6F51"/>
  <w15:chartTrackingRefBased/>
  <w15:docId w15:val="{F0429B91-17B0-4E65-94FC-FB65F585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F2"/>
  </w:style>
  <w:style w:type="paragraph" w:styleId="Heading1">
    <w:name w:val="heading 1"/>
    <w:basedOn w:val="Normal"/>
    <w:link w:val="Heading1Char"/>
    <w:autoRedefine/>
    <w:uiPriority w:val="2"/>
    <w:qFormat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920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">
    <w:name w:val="4"/>
  </w:style>
  <w:style w:type="paragraph" w:customStyle="1" w:styleId="3">
    <w:name w:val="3"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9F39A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hAnsiTheme="majorHAns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EC16CD"/>
    <w:pPr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C16CD"/>
    <w:rPr>
      <w:rFonts w:ascii="Franklin Gothic Demi" w:eastAsiaTheme="majorEastAsia" w:hAnsi="Franklin Gothic Demi" w:cstheme="majorBidi"/>
      <w:caps/>
      <w:color w:val="000000" w:themeColor="text1"/>
      <w:kern w:val="28"/>
      <w:sz w:val="32"/>
      <w:szCs w:val="5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2"/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1"/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pPr>
      <w:spacing w:before="60" w:after="20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rPr>
        <w:tblHeader/>
      </w:trPr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CEEFDE" w:themeFill="accent3" w:themeFillTint="33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9202B"/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3D23A0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F8E5F" w:themeColor="accent3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3D23A0"/>
    <w:rPr>
      <w:rFonts w:ascii="Franklin Gothic Demi" w:eastAsiaTheme="majorEastAsia" w:hAnsi="Franklin Gothic Demi" w:cs="Microsoft Sans Serif"/>
      <w:color w:val="2F8E5F" w:themeColor="accent3"/>
      <w:spacing w:val="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icrosoft%20Office%202016\MS%20Word%202016\Project%20Source%20Files\Project-10%20Advance%20Shape%20Invoice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Project-10 Advance Shape Invoice.dotx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</dc:creator>
  <cp:keywords/>
  <dc:description/>
  <cp:lastModifiedBy>Mainul</cp:lastModifiedBy>
  <cp:revision>2</cp:revision>
  <dcterms:created xsi:type="dcterms:W3CDTF">2018-07-30T05:22:00Z</dcterms:created>
  <dcterms:modified xsi:type="dcterms:W3CDTF">2023-02-23T15:49:00Z</dcterms:modified>
</cp:coreProperties>
</file>